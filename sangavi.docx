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C9BC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06F3BCC6" wp14:editId="4F9DA5C9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6238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3DFB9208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772BF015" w14:textId="001DC18E" w:rsidR="00B1227E" w:rsidRDefault="009866A1" w:rsidP="004408D7">
            <w:pPr>
              <w:pStyle w:val="Subtitle"/>
            </w:pPr>
            <w:r w:rsidRPr="009866A1">
              <w:rPr>
                <w:noProof/>
              </w:rPr>
              <w:drawing>
                <wp:inline distT="0" distB="0" distL="0" distR="0" wp14:anchorId="73882419" wp14:editId="6C7ABE8A">
                  <wp:extent cx="2428875" cy="2581275"/>
                  <wp:effectExtent l="0" t="0" r="9525" b="9525"/>
                  <wp:docPr id="156471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6BA65E12" w14:textId="77777777" w:rsidR="00B1227E" w:rsidRDefault="00B1227E" w:rsidP="00EE259E"/>
        </w:tc>
        <w:tc>
          <w:tcPr>
            <w:tcW w:w="5534" w:type="dxa"/>
          </w:tcPr>
          <w:p w14:paraId="6873CFE6" w14:textId="77777777" w:rsidR="00B1227E" w:rsidRPr="00B20D41" w:rsidRDefault="00000000" w:rsidP="00CF61BE">
            <w:pPr>
              <w:pStyle w:val="Subtitle"/>
            </w:pPr>
            <w:sdt>
              <w:sdtPr>
                <w:id w:val="-768547057"/>
                <w:placeholder>
                  <w:docPart w:val="2BE5830EDDD142E586B4059095B240DB"/>
                </w:placeholder>
                <w:temporary/>
                <w:showingPlcHdr/>
                <w15:appearance w15:val="hidden"/>
              </w:sdtPr>
              <w:sdtContent>
                <w:r w:rsidR="00CF61BE">
                  <w:t>GRAPHIC DESIGNER</w:t>
                </w:r>
              </w:sdtContent>
            </w:sdt>
          </w:p>
        </w:tc>
      </w:tr>
      <w:tr w:rsidR="00B1227E" w14:paraId="5D7AF26C" w14:textId="77777777" w:rsidTr="00B1227E">
        <w:trPr>
          <w:trHeight w:val="4715"/>
        </w:trPr>
        <w:tc>
          <w:tcPr>
            <w:tcW w:w="4410" w:type="dxa"/>
            <w:vMerge/>
          </w:tcPr>
          <w:p w14:paraId="771E10D3" w14:textId="77777777" w:rsidR="00B1227E" w:rsidRPr="008C6805" w:rsidRDefault="00B1227E" w:rsidP="00EE259E"/>
        </w:tc>
        <w:tc>
          <w:tcPr>
            <w:tcW w:w="270" w:type="dxa"/>
          </w:tcPr>
          <w:p w14:paraId="57785946" w14:textId="77777777" w:rsidR="00B1227E" w:rsidRDefault="00B1227E" w:rsidP="00EE259E"/>
        </w:tc>
        <w:tc>
          <w:tcPr>
            <w:tcW w:w="5534" w:type="dxa"/>
          </w:tcPr>
          <w:p w14:paraId="3F05BE8D" w14:textId="2D06733A" w:rsidR="00B1227E" w:rsidRDefault="00627D88" w:rsidP="00EE259E">
            <w:pPr>
              <w:pStyle w:val="Title"/>
            </w:pPr>
            <w:r>
              <w:t>SANGAVI</w:t>
            </w:r>
          </w:p>
          <w:p w14:paraId="5037B508" w14:textId="5480CB6D" w:rsidR="00627D88" w:rsidRPr="00627D88" w:rsidRDefault="00627D88" w:rsidP="00627D88">
            <w:pPr>
              <w:rPr>
                <w:color w:val="C43784" w:themeColor="accent1" w:themeShade="BF"/>
                <w:sz w:val="32"/>
                <w:szCs w:val="32"/>
              </w:rPr>
            </w:pPr>
            <w:r>
              <w:rPr>
                <w:color w:val="C43784" w:themeColor="accent1" w:themeShade="BF"/>
                <w:sz w:val="32"/>
                <w:szCs w:val="32"/>
              </w:rPr>
              <w:t>Student</w:t>
            </w:r>
          </w:p>
          <w:p w14:paraId="5A6C052E" w14:textId="2032E432" w:rsidR="00B1227E" w:rsidRDefault="00627D88" w:rsidP="00EE259E">
            <w:pPr>
              <w:pStyle w:val="Heading1"/>
            </w:pPr>
            <w:r>
              <w:t>profile</w:t>
            </w:r>
          </w:p>
          <w:p w14:paraId="68ED2085" w14:textId="48FBCBAA" w:rsidR="00627D88" w:rsidRDefault="00627D88" w:rsidP="00627D88">
            <w:pPr>
              <w:rPr>
                <w:rFonts w:ascii="Aptos Display" w:hAnsi="Aptos Display"/>
                <w:sz w:val="24"/>
              </w:rPr>
            </w:pPr>
            <w:r>
              <w:rPr>
                <w:rFonts w:ascii="Aptos Display" w:hAnsi="Aptos Display"/>
                <w:sz w:val="24"/>
              </w:rPr>
              <w:t>Senior graphics design specialist with 6+ years of experience in the management of the complete design process, from conceptualization to delivery.</w:t>
            </w:r>
          </w:p>
          <w:p w14:paraId="4E8359CF" w14:textId="77777777" w:rsidR="00627D88" w:rsidRDefault="00627D88" w:rsidP="00627D88">
            <w:pPr>
              <w:rPr>
                <w:rFonts w:ascii="Aptos Display" w:hAnsi="Aptos Display"/>
                <w:sz w:val="24"/>
              </w:rPr>
            </w:pPr>
          </w:p>
          <w:p w14:paraId="0072C661" w14:textId="77777777" w:rsidR="00627D88" w:rsidRPr="00627D88" w:rsidRDefault="00627D88" w:rsidP="00627D88">
            <w:pPr>
              <w:rPr>
                <w:rFonts w:ascii="Aptos Display" w:hAnsi="Aptos Display"/>
                <w:sz w:val="24"/>
              </w:rPr>
            </w:pPr>
          </w:p>
          <w:p w14:paraId="7D0FAD5E" w14:textId="05EB919B" w:rsidR="00D73A70" w:rsidRPr="00D73A70" w:rsidRDefault="00D73A70" w:rsidP="00CF61BE">
            <w:pPr>
              <w:rPr>
                <w:b/>
                <w:bCs/>
                <w:color w:val="C43784" w:themeColor="accent1" w:themeShade="BF"/>
                <w:sz w:val="24"/>
              </w:rPr>
            </w:pPr>
            <w:r>
              <w:rPr>
                <w:b/>
                <w:bCs/>
                <w:color w:val="C43784" w:themeColor="accent1" w:themeShade="BF"/>
                <w:sz w:val="24"/>
              </w:rPr>
              <w:t>EDUCATION</w:t>
            </w:r>
          </w:p>
        </w:tc>
      </w:tr>
      <w:tr w:rsidR="00843C1C" w14:paraId="156B362A" w14:textId="77777777" w:rsidTr="00B1227E">
        <w:trPr>
          <w:trHeight w:val="8117"/>
        </w:trPr>
        <w:tc>
          <w:tcPr>
            <w:tcW w:w="4410" w:type="dxa"/>
          </w:tcPr>
          <w:p w14:paraId="50B2FC10" w14:textId="77777777" w:rsidR="00843C1C" w:rsidRDefault="00000000" w:rsidP="00EE259E">
            <w:pPr>
              <w:pStyle w:val="Subtitle"/>
            </w:pPr>
            <w:sdt>
              <w:sdtPr>
                <w:id w:val="-2058072072"/>
                <w:placeholder>
                  <w:docPart w:val="5F1AEC64C4AE4307AB34BDA836E83077"/>
                </w:placeholder>
                <w:temporary/>
                <w:showingPlcHdr/>
                <w15:appearance w15:val="hidden"/>
              </w:sdtPr>
              <w:sdtContent>
                <w:r w:rsidR="00CF61BE">
                  <w:t>Contact</w:t>
                </w:r>
              </w:sdtContent>
            </w:sdt>
          </w:p>
          <w:p w14:paraId="7D7CE20D" w14:textId="46C39219" w:rsidR="00843C1C" w:rsidRDefault="009866A1" w:rsidP="00EE259E">
            <w:pPr>
              <w:rPr>
                <w:rFonts w:ascii="Aptos Display" w:hAnsi="Aptos Display"/>
                <w:sz w:val="24"/>
                <w:lang w:val="fr-FR"/>
              </w:rPr>
            </w:pPr>
            <w:r>
              <w:rPr>
                <w:rFonts w:ascii="Aptos Display" w:hAnsi="Aptos Display"/>
                <w:sz w:val="24"/>
                <w:lang w:val="fr-FR"/>
              </w:rPr>
              <w:t>P</w:t>
            </w:r>
            <w:r w:rsidR="00D73A70">
              <w:rPr>
                <w:rFonts w:ascii="Aptos Display" w:hAnsi="Aptos Display"/>
                <w:sz w:val="24"/>
                <w:lang w:val="fr-FR"/>
              </w:rPr>
              <w:t>hone</w:t>
            </w:r>
            <w:r>
              <w:rPr>
                <w:rFonts w:ascii="Aptos Display" w:hAnsi="Aptos Display"/>
                <w:sz w:val="24"/>
                <w:lang w:val="fr-FR"/>
              </w:rPr>
              <w:t> :8682958712</w:t>
            </w:r>
          </w:p>
          <w:p w14:paraId="2BD8F77E" w14:textId="7BF047E3" w:rsidR="009866A1" w:rsidRDefault="009866A1" w:rsidP="00EE259E">
            <w:pPr>
              <w:rPr>
                <w:rFonts w:ascii="Aptos Display" w:hAnsi="Aptos Display"/>
                <w:sz w:val="24"/>
                <w:lang w:val="fr-FR"/>
              </w:rPr>
            </w:pPr>
            <w:r>
              <w:rPr>
                <w:rFonts w:ascii="Aptos Display" w:hAnsi="Aptos Display"/>
                <w:sz w:val="24"/>
                <w:lang w:val="fr-FR"/>
              </w:rPr>
              <w:t>WEBSITE :</w:t>
            </w:r>
          </w:p>
          <w:p w14:paraId="230DE30F" w14:textId="1CC6D808" w:rsidR="009866A1" w:rsidRDefault="009866A1" w:rsidP="00EE259E">
            <w:pPr>
              <w:rPr>
                <w:rFonts w:ascii="Aptos Display" w:hAnsi="Aptos Display"/>
                <w:sz w:val="24"/>
                <w:lang w:val="fr-FR"/>
              </w:rPr>
            </w:pPr>
            <w:hyperlink r:id="rId11" w:history="1">
              <w:r w:rsidRPr="00BC509B">
                <w:rPr>
                  <w:rStyle w:val="Hyperlink"/>
                  <w:rFonts w:ascii="Aptos Display" w:hAnsi="Aptos Display"/>
                  <w:sz w:val="24"/>
                  <w:lang w:val="fr-FR"/>
                </w:rPr>
                <w:t>https://www.instagram.com/sangavii_007</w:t>
              </w:r>
            </w:hyperlink>
          </w:p>
          <w:p w14:paraId="21274C15" w14:textId="2458AC32" w:rsidR="009866A1" w:rsidRDefault="009866A1" w:rsidP="00EE259E">
            <w:pPr>
              <w:rPr>
                <w:rFonts w:ascii="Aptos Display" w:hAnsi="Aptos Display"/>
                <w:sz w:val="24"/>
                <w:lang w:val="fr-FR"/>
              </w:rPr>
            </w:pPr>
            <w:r>
              <w:rPr>
                <w:rFonts w:ascii="Aptos Display" w:hAnsi="Aptos Display"/>
                <w:sz w:val="24"/>
                <w:lang w:val="fr-FR"/>
              </w:rPr>
              <w:t xml:space="preserve">EMAIL : </w:t>
            </w:r>
          </w:p>
          <w:p w14:paraId="46285511" w14:textId="638145FB" w:rsidR="009866A1" w:rsidRPr="00D73A70" w:rsidRDefault="009866A1" w:rsidP="00EE259E">
            <w:pPr>
              <w:rPr>
                <w:rFonts w:ascii="Aptos Display" w:hAnsi="Aptos Display"/>
                <w:sz w:val="24"/>
                <w:lang w:val="fr-FR"/>
              </w:rPr>
            </w:pPr>
            <w:r>
              <w:rPr>
                <w:rFonts w:ascii="Aptos Display" w:hAnsi="Aptos Display"/>
                <w:sz w:val="24"/>
                <w:lang w:val="fr-FR"/>
              </w:rPr>
              <w:t>S0684257@gmail.com</w:t>
            </w:r>
          </w:p>
          <w:p w14:paraId="65A8B842" w14:textId="77777777" w:rsidR="00843C1C" w:rsidRDefault="00843C1C" w:rsidP="00EE259E"/>
          <w:p w14:paraId="14B1A5B4" w14:textId="65213F28" w:rsidR="00843C1C" w:rsidRDefault="009866A1" w:rsidP="00EE259E">
            <w:pPr>
              <w:pStyle w:val="Subtitle"/>
            </w:pPr>
            <w:r>
              <w:t>HOBBIES</w:t>
            </w:r>
          </w:p>
          <w:p w14:paraId="0A8D67A4" w14:textId="4780BEF7" w:rsidR="00843C1C" w:rsidRDefault="00843C1C" w:rsidP="00EE259E"/>
          <w:p w14:paraId="334A5DE4" w14:textId="77777777" w:rsidR="00843C1C" w:rsidRDefault="009866A1" w:rsidP="00EE259E">
            <w:r>
              <w:t xml:space="preserve">Dancing </w:t>
            </w:r>
          </w:p>
          <w:p w14:paraId="51994A1B" w14:textId="77777777" w:rsidR="009866A1" w:rsidRDefault="009866A1" w:rsidP="00EE259E">
            <w:r>
              <w:t>Listening music</w:t>
            </w:r>
          </w:p>
          <w:p w14:paraId="6DCDBA98" w14:textId="0E66C25B" w:rsidR="009866A1" w:rsidRPr="00A41BD5" w:rsidRDefault="009866A1" w:rsidP="00EE259E">
            <w:r>
              <w:t>Watching TV</w:t>
            </w:r>
          </w:p>
        </w:tc>
        <w:tc>
          <w:tcPr>
            <w:tcW w:w="270" w:type="dxa"/>
          </w:tcPr>
          <w:p w14:paraId="087C4605" w14:textId="77777777" w:rsidR="00843C1C" w:rsidRDefault="00843C1C" w:rsidP="00EE259E"/>
        </w:tc>
        <w:tc>
          <w:tcPr>
            <w:tcW w:w="5534" w:type="dxa"/>
          </w:tcPr>
          <w:p w14:paraId="2F545DAF" w14:textId="1AA798F1" w:rsid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  <w:r>
              <w:rPr>
                <w:rFonts w:ascii="Aptos Narrow" w:hAnsi="Aptos Narrow"/>
                <w:color w:val="000000" w:themeColor="text1"/>
                <w:sz w:val="24"/>
              </w:rPr>
              <w:t>2021-2024</w:t>
            </w:r>
          </w:p>
          <w:p w14:paraId="4B75E506" w14:textId="09CA0BA1" w:rsid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  <w:r>
              <w:rPr>
                <w:rFonts w:ascii="Aptos Narrow" w:hAnsi="Aptos Narrow"/>
                <w:color w:val="000000" w:themeColor="text1"/>
                <w:sz w:val="24"/>
              </w:rPr>
              <w:t>Alagappa University</w:t>
            </w:r>
          </w:p>
          <w:p w14:paraId="70B83E37" w14:textId="3822EFC0" w:rsidR="00843C1C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  <w:r>
              <w:rPr>
                <w:rFonts w:ascii="Aptos Narrow" w:hAnsi="Aptos Narrow"/>
                <w:color w:val="000000" w:themeColor="text1"/>
                <w:sz w:val="24"/>
              </w:rPr>
              <w:t>B.sc Information Technology</w:t>
            </w:r>
          </w:p>
          <w:p w14:paraId="7E04FB22" w14:textId="77777777" w:rsid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  <w:r>
              <w:rPr>
                <w:rFonts w:ascii="Aptos Narrow" w:hAnsi="Aptos Narrow"/>
                <w:color w:val="000000" w:themeColor="text1"/>
                <w:sz w:val="24"/>
              </w:rPr>
              <w:t xml:space="preserve">Seethalakshmi Achi College for women </w:t>
            </w:r>
          </w:p>
          <w:p w14:paraId="0149A945" w14:textId="77777777" w:rsid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</w:p>
          <w:p w14:paraId="6952D831" w14:textId="77777777" w:rsidR="00D73A70" w:rsidRDefault="00D73A70" w:rsidP="00C211BC">
            <w:pPr>
              <w:rPr>
                <w:rFonts w:ascii="Aptos Narrow" w:hAnsi="Aptos Narrow"/>
                <w:color w:val="C43784" w:themeColor="accent1" w:themeShade="BF"/>
                <w:sz w:val="28"/>
                <w:szCs w:val="28"/>
              </w:rPr>
            </w:pPr>
            <w:r>
              <w:rPr>
                <w:rFonts w:ascii="Aptos Narrow" w:hAnsi="Aptos Narrow"/>
                <w:color w:val="C43784" w:themeColor="accent1" w:themeShade="BF"/>
                <w:sz w:val="28"/>
                <w:szCs w:val="28"/>
              </w:rPr>
              <w:t>LANGUAGE</w:t>
            </w:r>
          </w:p>
          <w:p w14:paraId="0C45570F" w14:textId="77777777" w:rsid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  <w:r>
              <w:rPr>
                <w:rFonts w:ascii="Aptos Narrow" w:hAnsi="Aptos Narrow"/>
                <w:color w:val="000000" w:themeColor="text1"/>
                <w:sz w:val="24"/>
              </w:rPr>
              <w:t>Tamil</w:t>
            </w:r>
          </w:p>
          <w:p w14:paraId="459B7CFD" w14:textId="77777777" w:rsid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  <w:r>
              <w:rPr>
                <w:rFonts w:ascii="Aptos Narrow" w:hAnsi="Aptos Narrow"/>
                <w:color w:val="000000" w:themeColor="text1"/>
                <w:sz w:val="24"/>
              </w:rPr>
              <w:t>English</w:t>
            </w:r>
          </w:p>
          <w:p w14:paraId="129F2D63" w14:textId="77777777" w:rsid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  <w:r>
              <w:rPr>
                <w:rFonts w:ascii="Aptos Narrow" w:hAnsi="Aptos Narrow"/>
                <w:color w:val="000000" w:themeColor="text1"/>
                <w:sz w:val="24"/>
              </w:rPr>
              <w:t>Hindi</w:t>
            </w:r>
          </w:p>
          <w:p w14:paraId="43E69559" w14:textId="77777777" w:rsid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</w:p>
          <w:p w14:paraId="2ED3427E" w14:textId="77777777" w:rsidR="00D73A70" w:rsidRDefault="00D73A70" w:rsidP="00C211BC">
            <w:pPr>
              <w:rPr>
                <w:rFonts w:ascii="Aptos Narrow" w:hAnsi="Aptos Narrow"/>
                <w:color w:val="C43784" w:themeColor="accent1" w:themeShade="BF"/>
                <w:sz w:val="28"/>
                <w:szCs w:val="28"/>
              </w:rPr>
            </w:pPr>
            <w:r>
              <w:rPr>
                <w:rFonts w:ascii="Aptos Narrow" w:hAnsi="Aptos Narrow"/>
                <w:color w:val="C43784" w:themeColor="accent1" w:themeShade="BF"/>
                <w:sz w:val="28"/>
                <w:szCs w:val="28"/>
              </w:rPr>
              <w:t>SKILLS</w:t>
            </w:r>
          </w:p>
          <w:p w14:paraId="6089C246" w14:textId="2BB90962" w:rsid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  <w:r>
              <w:rPr>
                <w:rFonts w:ascii="Aptos Narrow" w:hAnsi="Aptos Narrow"/>
                <w:color w:val="000000" w:themeColor="text1"/>
                <w:sz w:val="24"/>
              </w:rPr>
              <w:t>Python</w:t>
            </w:r>
          </w:p>
          <w:p w14:paraId="6FEE63A2" w14:textId="77777777" w:rsid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  <w:r>
              <w:rPr>
                <w:rFonts w:ascii="Aptos Narrow" w:hAnsi="Aptos Narrow"/>
                <w:color w:val="000000" w:themeColor="text1"/>
                <w:sz w:val="24"/>
              </w:rPr>
              <w:t>JAVA</w:t>
            </w:r>
          </w:p>
          <w:p w14:paraId="48592F02" w14:textId="77777777" w:rsid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  <w:r>
              <w:rPr>
                <w:rFonts w:ascii="Aptos Narrow" w:hAnsi="Aptos Narrow"/>
                <w:color w:val="000000" w:themeColor="text1"/>
                <w:sz w:val="24"/>
              </w:rPr>
              <w:t>C</w:t>
            </w:r>
          </w:p>
          <w:p w14:paraId="6CF226B3" w14:textId="77777777" w:rsid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  <w:r>
              <w:rPr>
                <w:rFonts w:ascii="Aptos Narrow" w:hAnsi="Aptos Narrow"/>
                <w:color w:val="000000" w:themeColor="text1"/>
                <w:sz w:val="24"/>
              </w:rPr>
              <w:t>PHP</w:t>
            </w:r>
          </w:p>
          <w:p w14:paraId="01397C89" w14:textId="41EA1771" w:rsidR="00D73A70" w:rsidRPr="00D73A70" w:rsidRDefault="00D73A70" w:rsidP="00C211BC">
            <w:pPr>
              <w:rPr>
                <w:rFonts w:ascii="Aptos Narrow" w:hAnsi="Aptos Narrow"/>
                <w:color w:val="000000" w:themeColor="text1"/>
                <w:sz w:val="24"/>
              </w:rPr>
            </w:pPr>
            <w:r>
              <w:rPr>
                <w:rFonts w:ascii="Aptos Narrow" w:hAnsi="Aptos Narrow"/>
                <w:color w:val="000000" w:themeColor="text1"/>
                <w:sz w:val="24"/>
              </w:rPr>
              <w:t>MYSQL</w:t>
            </w:r>
          </w:p>
        </w:tc>
      </w:tr>
    </w:tbl>
    <w:p w14:paraId="4D09AB0C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C660D" w14:textId="77777777" w:rsidR="00507DD5" w:rsidRDefault="00507DD5" w:rsidP="00AA35A8">
      <w:pPr>
        <w:spacing w:line="240" w:lineRule="auto"/>
      </w:pPr>
      <w:r>
        <w:separator/>
      </w:r>
    </w:p>
  </w:endnote>
  <w:endnote w:type="continuationSeparator" w:id="0">
    <w:p w14:paraId="42EEC7B0" w14:textId="77777777" w:rsidR="00507DD5" w:rsidRDefault="00507DD5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5B1F" w14:textId="77777777" w:rsidR="00507DD5" w:rsidRDefault="00507DD5" w:rsidP="00AA35A8">
      <w:pPr>
        <w:spacing w:line="240" w:lineRule="auto"/>
      </w:pPr>
      <w:r>
        <w:separator/>
      </w:r>
    </w:p>
  </w:footnote>
  <w:footnote w:type="continuationSeparator" w:id="0">
    <w:p w14:paraId="2523690E" w14:textId="77777777" w:rsidR="00507DD5" w:rsidRDefault="00507DD5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29" type="#_x0000_t75" style="width:13.5pt;height:13.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88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07DD5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27D88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866A1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73A70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846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986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stagram.com/sangavii_007" TargetMode="Externa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21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E5830EDDD142E586B4059095B24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6E060-CBE3-42FD-A1D4-EEB4B9D4F152}"/>
      </w:docPartPr>
      <w:docPartBody>
        <w:p w:rsidR="00000000" w:rsidRDefault="00000000">
          <w:pPr>
            <w:pStyle w:val="2BE5830EDDD142E586B4059095B240DB"/>
          </w:pPr>
          <w:r>
            <w:t>GRAPHIC DESIGNER</w:t>
          </w:r>
        </w:p>
      </w:docPartBody>
    </w:docPart>
    <w:docPart>
      <w:docPartPr>
        <w:name w:val="5F1AEC64C4AE4307AB34BDA836E83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E9BFE-7747-4465-AD00-46DC764E106B}"/>
      </w:docPartPr>
      <w:docPartBody>
        <w:p w:rsidR="00000000" w:rsidRDefault="00000000">
          <w:pPr>
            <w:pStyle w:val="5F1AEC64C4AE4307AB34BDA836E83077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5"/>
    <w:rsid w:val="00452C05"/>
    <w:rsid w:val="006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E5830EDDD142E586B4059095B240DB">
    <w:name w:val="2BE5830EDDD142E586B4059095B240DB"/>
  </w:style>
  <w:style w:type="paragraph" w:customStyle="1" w:styleId="371FB97A65A4424E84CBA5B73043E8EE">
    <w:name w:val="371FB97A65A4424E84CBA5B73043E8EE"/>
  </w:style>
  <w:style w:type="paragraph" w:customStyle="1" w:styleId="D14C3C6A3FA0435BA53D6C41317CBD83">
    <w:name w:val="D14C3C6A3FA0435BA53D6C41317CBD83"/>
  </w:style>
  <w:style w:type="paragraph" w:customStyle="1" w:styleId="8F4A7F1396544E76AF94E77E69AAC9FB">
    <w:name w:val="8F4A7F1396544E76AF94E77E69AAC9FB"/>
  </w:style>
  <w:style w:type="paragraph" w:customStyle="1" w:styleId="5F1AEC64C4AE4307AB34BDA836E83077">
    <w:name w:val="5F1AEC64C4AE4307AB34BDA836E83077"/>
  </w:style>
  <w:style w:type="paragraph" w:customStyle="1" w:styleId="54E1D8237C374B77903965D7E9A784FA">
    <w:name w:val="54E1D8237C374B77903965D7E9A784FA"/>
  </w:style>
  <w:style w:type="paragraph" w:customStyle="1" w:styleId="02F6B509AC964D5AB3FFB27FC1D4121D">
    <w:name w:val="02F6B509AC964D5AB3FFB27FC1D4121D"/>
  </w:style>
  <w:style w:type="paragraph" w:customStyle="1" w:styleId="2A652F10D53C4B7D962517C621F0F5A9">
    <w:name w:val="2A652F10D53C4B7D962517C621F0F5A9"/>
  </w:style>
  <w:style w:type="paragraph" w:customStyle="1" w:styleId="FECB596446D241A1906207A978EA4D8C">
    <w:name w:val="FECB596446D241A1906207A978EA4D8C"/>
  </w:style>
  <w:style w:type="paragraph" w:customStyle="1" w:styleId="91A823CB710048E6946D004FC525D64D">
    <w:name w:val="91A823CB710048E6946D004FC525D64D"/>
  </w:style>
  <w:style w:type="paragraph" w:customStyle="1" w:styleId="E8CBC9EF06294BB08BD138A89D1DFB05">
    <w:name w:val="E8CBC9EF06294BB08BD138A89D1DFB05"/>
  </w:style>
  <w:style w:type="paragraph" w:customStyle="1" w:styleId="6325158964244AF68AA39A4CAEF3AB5B">
    <w:name w:val="6325158964244AF68AA39A4CAEF3AB5B"/>
  </w:style>
  <w:style w:type="paragraph" w:customStyle="1" w:styleId="68E5E855089A4AD9903260556E398BB9">
    <w:name w:val="68E5E855089A4AD9903260556E398BB9"/>
  </w:style>
  <w:style w:type="paragraph" w:customStyle="1" w:styleId="F2AF823D7E4749BF93B54EDD78F3CB1E">
    <w:name w:val="F2AF823D7E4749BF93B54EDD78F3CB1E"/>
  </w:style>
  <w:style w:type="paragraph" w:customStyle="1" w:styleId="111331109EB94D0CBA49842E49B5242A">
    <w:name w:val="111331109EB94D0CBA49842E49B5242A"/>
  </w:style>
  <w:style w:type="paragraph" w:customStyle="1" w:styleId="893D63387187471B9049CA824CC659C9">
    <w:name w:val="893D63387187471B9049CA824CC659C9"/>
  </w:style>
  <w:style w:type="paragraph" w:customStyle="1" w:styleId="93A0395380AF4F3A98127BF051E41FFB">
    <w:name w:val="93A0395380AF4F3A98127BF051E41FFB"/>
  </w:style>
  <w:style w:type="paragraph" w:customStyle="1" w:styleId="98F0AFF38A82456E884F2479BCB0E2D0">
    <w:name w:val="98F0AFF38A82456E884F2479BCB0E2D0"/>
  </w:style>
  <w:style w:type="paragraph" w:customStyle="1" w:styleId="4E536F5316AD4ECA99EF307CC07D76FA">
    <w:name w:val="4E536F5316AD4ECA99EF307CC07D76FA"/>
  </w:style>
  <w:style w:type="paragraph" w:customStyle="1" w:styleId="8D824EE77C164EC49B7F806F33564249">
    <w:name w:val="8D824EE77C164EC49B7F806F33564249"/>
  </w:style>
  <w:style w:type="paragraph" w:customStyle="1" w:styleId="1C5C182E669A44E29B930FA91A8DE33D">
    <w:name w:val="1C5C182E669A44E29B930FA91A8DE33D"/>
  </w:style>
  <w:style w:type="paragraph" w:customStyle="1" w:styleId="4464DF5CB5B14FE8B656A49319A855E8">
    <w:name w:val="4464DF5CB5B14FE8B656A49319A855E8"/>
  </w:style>
  <w:style w:type="paragraph" w:customStyle="1" w:styleId="A5D8868629F144DA9156D1DF989F3764">
    <w:name w:val="A5D8868629F144DA9156D1DF989F3764"/>
  </w:style>
  <w:style w:type="paragraph" w:customStyle="1" w:styleId="F1C2716899FE42E2B82809E4032C34CB">
    <w:name w:val="F1C2716899FE42E2B82809E4032C34CB"/>
  </w:style>
  <w:style w:type="paragraph" w:customStyle="1" w:styleId="A119CB35AE274A438B5D2BCB758437E7">
    <w:name w:val="A119CB35AE274A438B5D2BCB758437E7"/>
  </w:style>
  <w:style w:type="paragraph" w:customStyle="1" w:styleId="A55E5FF5930243A492152900931D9170">
    <w:name w:val="A55E5FF5930243A492152900931D9170"/>
  </w:style>
  <w:style w:type="paragraph" w:customStyle="1" w:styleId="81B7A28A5FF04AAA83B55001FE15DF2C">
    <w:name w:val="81B7A28A5FF04AAA83B55001FE15DF2C"/>
  </w:style>
  <w:style w:type="paragraph" w:customStyle="1" w:styleId="B00F050FF9674F04B5A19E7706FF93FE">
    <w:name w:val="B00F050FF9674F04B5A19E7706FF93FE"/>
  </w:style>
  <w:style w:type="paragraph" w:customStyle="1" w:styleId="406A1121D0794155AE6D0CECFE822F1A">
    <w:name w:val="406A1121D0794155AE6D0CECFE822F1A"/>
  </w:style>
  <w:style w:type="paragraph" w:customStyle="1" w:styleId="94F6E5F4379E42F4B86836485B27BE99">
    <w:name w:val="94F6E5F4379E42F4B86836485B27BE99"/>
  </w:style>
  <w:style w:type="paragraph" w:customStyle="1" w:styleId="6FAFE3DE935F40CDB1D3DF69F69FFB1E">
    <w:name w:val="6FAFE3DE935F40CDB1D3DF69F69FFB1E"/>
  </w:style>
  <w:style w:type="paragraph" w:customStyle="1" w:styleId="914395C41BF547238C20B38EF12A3E08">
    <w:name w:val="914395C41BF547238C20B38EF12A3E08"/>
  </w:style>
  <w:style w:type="paragraph" w:customStyle="1" w:styleId="ECED0716642E41069B2B2D659D0328C3">
    <w:name w:val="ECED0716642E41069B2B2D659D0328C3"/>
  </w:style>
  <w:style w:type="paragraph" w:customStyle="1" w:styleId="ED46E407A29543F1A4F5D58FDA28A656">
    <w:name w:val="ED46E407A29543F1A4F5D58FDA28A656"/>
  </w:style>
  <w:style w:type="paragraph" w:customStyle="1" w:styleId="7EA65E2879884BF88699FAD79F578BF1">
    <w:name w:val="7EA65E2879884BF88699FAD79F578BF1"/>
  </w:style>
  <w:style w:type="paragraph" w:customStyle="1" w:styleId="908A7798B9994045BA84A13E1FCF6799">
    <w:name w:val="908A7798B9994045BA84A13E1FCF6799"/>
    <w:rsid w:val="00452C05"/>
  </w:style>
  <w:style w:type="paragraph" w:customStyle="1" w:styleId="A9C9324E83C74EE8BE1DF1A3A8AB8A43">
    <w:name w:val="A9C9324E83C74EE8BE1DF1A3A8AB8A43"/>
    <w:rsid w:val="00452C05"/>
  </w:style>
  <w:style w:type="paragraph" w:customStyle="1" w:styleId="3F122FAE80B74CD48A187A76E689A7C8">
    <w:name w:val="3F122FAE80B74CD48A187A76E689A7C8"/>
    <w:rsid w:val="00452C05"/>
  </w:style>
  <w:style w:type="paragraph" w:customStyle="1" w:styleId="F48A67B7CC9A45C980F4EF219203546C">
    <w:name w:val="F48A67B7CC9A45C980F4EF219203546C"/>
    <w:rsid w:val="00452C05"/>
  </w:style>
  <w:style w:type="paragraph" w:customStyle="1" w:styleId="9A079CB650914C9D9922B25FA7C2CBA0">
    <w:name w:val="9A079CB650914C9D9922B25FA7C2CBA0"/>
    <w:rsid w:val="00452C05"/>
  </w:style>
  <w:style w:type="paragraph" w:customStyle="1" w:styleId="3332F93C9D0949DFAF29D14F6B993808">
    <w:name w:val="3332F93C9D0949DFAF29D14F6B993808"/>
    <w:rsid w:val="00452C05"/>
  </w:style>
  <w:style w:type="paragraph" w:customStyle="1" w:styleId="A43182EECB0A47FC9AD5F59D9E4C10D3">
    <w:name w:val="A43182EECB0A47FC9AD5F59D9E4C10D3"/>
    <w:rsid w:val="00452C05"/>
  </w:style>
  <w:style w:type="paragraph" w:customStyle="1" w:styleId="25F11F51AAFF444AB83AC77F1FF454EE">
    <w:name w:val="25F11F51AAFF444AB83AC77F1FF454EE"/>
    <w:rsid w:val="00452C05"/>
  </w:style>
  <w:style w:type="paragraph" w:customStyle="1" w:styleId="405F3452003D4271ABDDC10AF3D96FAC">
    <w:name w:val="405F3452003D4271ABDDC10AF3D96FAC"/>
    <w:rsid w:val="00452C05"/>
  </w:style>
  <w:style w:type="paragraph" w:customStyle="1" w:styleId="2960EDD7FE2F47AA8B4A09014E7A75FE">
    <w:name w:val="2960EDD7FE2F47AA8B4A09014E7A75FE"/>
    <w:rsid w:val="00452C05"/>
  </w:style>
  <w:style w:type="paragraph" w:customStyle="1" w:styleId="3C169BCEC9814ACEB6720FA9D4E8DF87">
    <w:name w:val="3C169BCEC9814ACEB6720FA9D4E8DF87"/>
    <w:rsid w:val="00452C05"/>
  </w:style>
  <w:style w:type="paragraph" w:customStyle="1" w:styleId="28CE71B1AB64451CB57463C6F183B3CF">
    <w:name w:val="28CE71B1AB64451CB57463C6F183B3CF"/>
    <w:rsid w:val="00452C05"/>
  </w:style>
  <w:style w:type="paragraph" w:customStyle="1" w:styleId="A56E900BF4A946FA9387E9AC1C10C111">
    <w:name w:val="A56E900BF4A946FA9387E9AC1C10C111"/>
    <w:rsid w:val="00452C05"/>
  </w:style>
  <w:style w:type="paragraph" w:customStyle="1" w:styleId="72CE11866B8541CD9AD120F17C877A36">
    <w:name w:val="72CE11866B8541CD9AD120F17C877A36"/>
    <w:rsid w:val="00452C05"/>
  </w:style>
  <w:style w:type="paragraph" w:customStyle="1" w:styleId="655A98B65CCC44C998296DCB8C6C6109">
    <w:name w:val="655A98B65CCC44C998296DCB8C6C6109"/>
    <w:rsid w:val="00452C05"/>
  </w:style>
  <w:style w:type="paragraph" w:customStyle="1" w:styleId="C0DD90D77F494E968F0ED679F191211B">
    <w:name w:val="C0DD90D77F494E968F0ED679F191211B"/>
    <w:rsid w:val="00452C05"/>
  </w:style>
  <w:style w:type="paragraph" w:customStyle="1" w:styleId="5ACA0C83D9864487B3195266357452B9">
    <w:name w:val="5ACA0C83D9864487B3195266357452B9"/>
    <w:rsid w:val="00452C05"/>
  </w:style>
  <w:style w:type="paragraph" w:customStyle="1" w:styleId="F67111ED1729454F9722AB989ADE5CB0">
    <w:name w:val="F67111ED1729454F9722AB989ADE5CB0"/>
    <w:rsid w:val="00452C05"/>
  </w:style>
  <w:style w:type="paragraph" w:customStyle="1" w:styleId="4E7C1F6B11524FC9801AB34AABCF94C2">
    <w:name w:val="4E7C1F6B11524FC9801AB34AABCF94C2"/>
    <w:rsid w:val="00452C05"/>
  </w:style>
  <w:style w:type="paragraph" w:customStyle="1" w:styleId="F3489704689D445586874D30854761E6">
    <w:name w:val="F3489704689D445586874D30854761E6"/>
    <w:rsid w:val="00452C05"/>
  </w:style>
  <w:style w:type="paragraph" w:customStyle="1" w:styleId="428B8A9177BA46D29A5DEDC5BF2BA6C6">
    <w:name w:val="428B8A9177BA46D29A5DEDC5BF2BA6C6"/>
    <w:rsid w:val="00452C05"/>
  </w:style>
  <w:style w:type="paragraph" w:customStyle="1" w:styleId="7DFC04D1C1AF4B7094BDE09439C4C124">
    <w:name w:val="7DFC04D1C1AF4B7094BDE09439C4C124"/>
    <w:rsid w:val="00452C05"/>
  </w:style>
  <w:style w:type="paragraph" w:customStyle="1" w:styleId="3DD12F42C8FE41C9AE57C7F9F5DED9F5">
    <w:name w:val="3DD12F42C8FE41C9AE57C7F9F5DED9F5"/>
    <w:rsid w:val="00452C05"/>
  </w:style>
  <w:style w:type="paragraph" w:customStyle="1" w:styleId="33CBAE2268CB4441B90377A539DB1586">
    <w:name w:val="33CBAE2268CB4441B90377A539DB1586"/>
    <w:rsid w:val="00452C05"/>
  </w:style>
  <w:style w:type="paragraph" w:customStyle="1" w:styleId="6DB076281D214ED889BEF997E7F4539C">
    <w:name w:val="6DB076281D214ED889BEF997E7F4539C"/>
    <w:rsid w:val="00452C05"/>
  </w:style>
  <w:style w:type="paragraph" w:customStyle="1" w:styleId="36B8299292CF446BA43F5084ACC384FE">
    <w:name w:val="36B8299292CF446BA43F5084ACC384FE"/>
    <w:rsid w:val="00452C05"/>
  </w:style>
  <w:style w:type="paragraph" w:customStyle="1" w:styleId="20732CB0A41440479AEE8076DC619324">
    <w:name w:val="20732CB0A41440479AEE8076DC619324"/>
    <w:rsid w:val="00452C05"/>
  </w:style>
  <w:style w:type="paragraph" w:customStyle="1" w:styleId="4AAE6234923A4AD7B0A7BCB5C3F55080">
    <w:name w:val="4AAE6234923A4AD7B0A7BCB5C3F55080"/>
    <w:rsid w:val="00452C05"/>
  </w:style>
  <w:style w:type="paragraph" w:customStyle="1" w:styleId="C0FF6922BFD244F1921CCDF1630A1C0C">
    <w:name w:val="C0FF6922BFD244F1921CCDF1630A1C0C"/>
    <w:rsid w:val="00452C05"/>
  </w:style>
  <w:style w:type="paragraph" w:customStyle="1" w:styleId="94C9BFFB6EE54089A32D27C3D8A9E705">
    <w:name w:val="94C9BFFB6EE54089A32D27C3D8A9E705"/>
    <w:rsid w:val="00452C05"/>
  </w:style>
  <w:style w:type="paragraph" w:customStyle="1" w:styleId="581077DFAFFB4D1586711315EFF542FF">
    <w:name w:val="581077DFAFFB4D1586711315EFF542FF"/>
    <w:rsid w:val="00452C05"/>
  </w:style>
  <w:style w:type="paragraph" w:customStyle="1" w:styleId="C6119E07AF8247CD8A6AAF85307184A2">
    <w:name w:val="C6119E07AF8247CD8A6AAF85307184A2"/>
    <w:rsid w:val="00452C05"/>
  </w:style>
  <w:style w:type="paragraph" w:customStyle="1" w:styleId="112DA22715324119A7E39B6098C696C1">
    <w:name w:val="112DA22715324119A7E39B6098C696C1"/>
    <w:rsid w:val="00452C05"/>
  </w:style>
  <w:style w:type="paragraph" w:customStyle="1" w:styleId="96ABF22223FE4E91B906A2CDA8698A87">
    <w:name w:val="96ABF22223FE4E91B906A2CDA8698A87"/>
    <w:rsid w:val="00452C05"/>
  </w:style>
  <w:style w:type="paragraph" w:customStyle="1" w:styleId="77A4A394771340DEB11D0FC88BAC5DCF">
    <w:name w:val="77A4A394771340DEB11D0FC88BAC5DCF"/>
    <w:rsid w:val="00452C05"/>
  </w:style>
  <w:style w:type="paragraph" w:customStyle="1" w:styleId="E5B6A5E071B24AA7AC5FF5F7F89AFCC4">
    <w:name w:val="E5B6A5E071B24AA7AC5FF5F7F89AFCC4"/>
    <w:rsid w:val="00452C05"/>
  </w:style>
  <w:style w:type="paragraph" w:customStyle="1" w:styleId="DF8007F49E6D49299541064FD908178D">
    <w:name w:val="DF8007F49E6D49299541064FD908178D"/>
    <w:rsid w:val="00452C05"/>
  </w:style>
  <w:style w:type="paragraph" w:customStyle="1" w:styleId="96AD6881DBB04C66AEE23F18F85AF6D0">
    <w:name w:val="96AD6881DBB04C66AEE23F18F85AF6D0"/>
    <w:rsid w:val="00452C05"/>
  </w:style>
  <w:style w:type="paragraph" w:customStyle="1" w:styleId="F5017A11D49844288B472C6AD918E9D9">
    <w:name w:val="F5017A11D49844288B472C6AD918E9D9"/>
    <w:rsid w:val="00452C05"/>
  </w:style>
  <w:style w:type="paragraph" w:customStyle="1" w:styleId="3C116EFA03AF46E4B27C37154BF43F37">
    <w:name w:val="3C116EFA03AF46E4B27C37154BF43F37"/>
    <w:rsid w:val="00452C05"/>
  </w:style>
  <w:style w:type="paragraph" w:customStyle="1" w:styleId="8EFC649D056143F28A2DF40156310940">
    <w:name w:val="8EFC649D056143F28A2DF40156310940"/>
    <w:rsid w:val="00452C05"/>
  </w:style>
  <w:style w:type="paragraph" w:customStyle="1" w:styleId="6D4D9898F1E64296ACDE29695DA22AFF">
    <w:name w:val="6D4D9898F1E64296ACDE29695DA22AFF"/>
    <w:rsid w:val="00452C05"/>
  </w:style>
  <w:style w:type="paragraph" w:customStyle="1" w:styleId="026B1C1BBE834172B040C0361A04C127">
    <w:name w:val="026B1C1BBE834172B040C0361A04C127"/>
    <w:rsid w:val="00452C05"/>
  </w:style>
  <w:style w:type="paragraph" w:customStyle="1" w:styleId="99DB41610AC94625A243093A2CADFA5D">
    <w:name w:val="99DB41610AC94625A243093A2CADFA5D"/>
    <w:rsid w:val="00452C05"/>
  </w:style>
  <w:style w:type="paragraph" w:customStyle="1" w:styleId="796F9E3C267042AD883A3E1021774063">
    <w:name w:val="796F9E3C267042AD883A3E1021774063"/>
    <w:rsid w:val="00452C05"/>
  </w:style>
  <w:style w:type="paragraph" w:customStyle="1" w:styleId="B7ADA5485E214D169B6655F344296206">
    <w:name w:val="B7ADA5485E214D169B6655F344296206"/>
    <w:rsid w:val="00452C05"/>
  </w:style>
  <w:style w:type="paragraph" w:customStyle="1" w:styleId="0CBD56F961174702B30173977ACC875F">
    <w:name w:val="0CBD56F961174702B30173977ACC875F"/>
    <w:rsid w:val="00452C05"/>
  </w:style>
  <w:style w:type="paragraph" w:customStyle="1" w:styleId="2118D4DB56B045649928EFA3AD05F28D">
    <w:name w:val="2118D4DB56B045649928EFA3AD05F28D"/>
    <w:rsid w:val="00452C05"/>
  </w:style>
  <w:style w:type="paragraph" w:customStyle="1" w:styleId="39367FE8948F43FEA9C999258F2012EC">
    <w:name w:val="39367FE8948F43FEA9C999258F2012EC"/>
    <w:rsid w:val="00452C05"/>
  </w:style>
  <w:style w:type="paragraph" w:customStyle="1" w:styleId="026F645422164D379E80E756C39D5B9B">
    <w:name w:val="026F645422164D379E80E756C39D5B9B"/>
    <w:rsid w:val="00452C05"/>
  </w:style>
  <w:style w:type="paragraph" w:customStyle="1" w:styleId="859339149F4B49EAABC061F292D7349A">
    <w:name w:val="859339149F4B49EAABC061F292D7349A"/>
    <w:rsid w:val="00452C05"/>
  </w:style>
  <w:style w:type="paragraph" w:customStyle="1" w:styleId="3F6E536F93CD4BBDBF1171768268DD6B">
    <w:name w:val="3F6E536F93CD4BBDBF1171768268DD6B"/>
    <w:rsid w:val="00452C05"/>
  </w:style>
  <w:style w:type="paragraph" w:customStyle="1" w:styleId="23133C75D1264498AAB5DC4422568593">
    <w:name w:val="23133C75D1264498AAB5DC4422568593"/>
    <w:rsid w:val="00452C05"/>
  </w:style>
  <w:style w:type="paragraph" w:customStyle="1" w:styleId="958A5A62848140DF9CF2C63BE804F611">
    <w:name w:val="958A5A62848140DF9CF2C63BE804F611"/>
    <w:rsid w:val="00452C05"/>
  </w:style>
  <w:style w:type="paragraph" w:customStyle="1" w:styleId="45ADB8253DA7479B88917BF558088652">
    <w:name w:val="45ADB8253DA7479B88917BF558088652"/>
    <w:rsid w:val="00452C05"/>
  </w:style>
  <w:style w:type="paragraph" w:customStyle="1" w:styleId="E9F3C7F7F2FC4A0C82F047608EAF3466">
    <w:name w:val="E9F3C7F7F2FC4A0C82F047608EAF3466"/>
    <w:rsid w:val="00452C05"/>
  </w:style>
  <w:style w:type="paragraph" w:customStyle="1" w:styleId="A86AB3CFD5E34901B742F64921E66F9D">
    <w:name w:val="A86AB3CFD5E34901B742F64921E66F9D"/>
    <w:rsid w:val="00452C05"/>
  </w:style>
  <w:style w:type="paragraph" w:customStyle="1" w:styleId="6937008708C145BA9D73BEDA00E1C920">
    <w:name w:val="6937008708C145BA9D73BEDA00E1C920"/>
    <w:rsid w:val="00452C05"/>
  </w:style>
  <w:style w:type="paragraph" w:customStyle="1" w:styleId="14546C8C63B741D0995AD1A27AFB34C4">
    <w:name w:val="14546C8C63B741D0995AD1A27AFB34C4"/>
    <w:rsid w:val="00452C05"/>
  </w:style>
  <w:style w:type="paragraph" w:customStyle="1" w:styleId="BDC96F6B27104AA0B4A87EA3A4C5A921">
    <w:name w:val="BDC96F6B27104AA0B4A87EA3A4C5A921"/>
    <w:rsid w:val="00452C05"/>
  </w:style>
  <w:style w:type="paragraph" w:customStyle="1" w:styleId="D0F1A6C5AC6441E79762055EB96447EE">
    <w:name w:val="D0F1A6C5AC6441E79762055EB96447EE"/>
    <w:rsid w:val="00452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2023-10-19T06:04:00Z</dcterms:created>
  <dcterms:modified xsi:type="dcterms:W3CDTF">2023-10-19T06:31:00Z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